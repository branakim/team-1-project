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99B" w:rsidRDefault="00DC2145">
      <w:pPr>
        <w:pStyle w:val="ReturnAddress"/>
        <w:framePr w:wrap="notBeside"/>
      </w:pPr>
      <w:r>
        <w:t xml:space="preserve">Sage </w:t>
      </w:r>
      <w:proofErr w:type="spellStart"/>
      <w:r>
        <w:t>Drewke</w:t>
      </w:r>
      <w:proofErr w:type="spellEnd"/>
      <w:r>
        <w:t>, Brana Kim, Joshua Hernandez</w:t>
      </w:r>
    </w:p>
    <w:p w:rsidR="0060299B" w:rsidRDefault="0060299B">
      <w:pPr>
        <w:pStyle w:val="CompanyName"/>
      </w:pPr>
      <w:bookmarkStart w:id="0" w:name="xgraphic"/>
    </w:p>
    <w:p w:rsidR="0060299B" w:rsidRPr="00027DE8" w:rsidRDefault="00DC2145">
      <w:pPr>
        <w:pStyle w:val="CompanyName"/>
        <w:rPr>
          <w:i/>
        </w:rPr>
      </w:pPr>
      <w:proofErr w:type="spellStart"/>
      <w:r>
        <w:rPr>
          <w:i/>
        </w:rPr>
        <w:t>PitCrew</w:t>
      </w:r>
      <w:proofErr w:type="spellEnd"/>
    </w:p>
    <w:p w:rsidR="0060299B" w:rsidRDefault="00DC2145">
      <w:pPr>
        <w:pStyle w:val="TitleCover"/>
      </w:pPr>
      <w:r>
        <w:rPr>
          <w:i/>
        </w:rPr>
        <w:t xml:space="preserve">Project </w:t>
      </w:r>
      <w:proofErr w:type="spellStart"/>
      <w:r>
        <w:rPr>
          <w:i/>
        </w:rPr>
        <w:t>GasUP</w:t>
      </w:r>
      <w:proofErr w:type="spellEnd"/>
      <w:r>
        <w:rPr>
          <w:i/>
        </w:rPr>
        <w:t xml:space="preserve"> </w:t>
      </w:r>
      <w:r w:rsidR="0081513C">
        <w:t>Requirements Document Draft</w:t>
      </w:r>
    </w:p>
    <w:p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r>
        <w:br w:type="page"/>
      </w:r>
    </w:p>
    <w:bookmarkEnd w:id="0"/>
    <w:p w:rsidR="0060299B" w:rsidRDefault="0081513C">
      <w:pPr>
        <w:pStyle w:val="Heading1"/>
      </w:pPr>
      <w:r>
        <w:lastRenderedPageBreak/>
        <w:t>Introduction</w:t>
      </w:r>
      <w:r w:rsidR="00327306">
        <w:t xml:space="preserve"> (BK)</w:t>
      </w:r>
    </w:p>
    <w:p w:rsidR="0081513C" w:rsidRPr="0081513C" w:rsidRDefault="00DC2145">
      <w:pPr>
        <w:pStyle w:val="BodyText"/>
      </w:pPr>
      <w:r>
        <w:t xml:space="preserve">This document contains a detailed summary of the functions of the app </w:t>
      </w:r>
      <w:proofErr w:type="spellStart"/>
      <w:r>
        <w:t>GasUP</w:t>
      </w:r>
      <w:proofErr w:type="spellEnd"/>
      <w:r>
        <w:t xml:space="preserve">, along with multiple descriptive diagrams displaying the utilities. The description model describes the requirements of the system and goes into detail of all the functions. The class diagram displays all of the system objects, the attributes, and known methods. The use case diagram shows all of the possible uses of the system and the use case scenarios breaks down these uses into more detail. Lastly the systems sequence charts will showcase each </w:t>
      </w:r>
      <w:r w:rsidR="00327306">
        <w:t xml:space="preserve">use case scenario as a sequence diagram. </w:t>
      </w:r>
    </w:p>
    <w:p w:rsidR="0060299B" w:rsidRPr="0081513C" w:rsidRDefault="0081513C" w:rsidP="0081513C">
      <w:pPr>
        <w:pStyle w:val="Heading1"/>
      </w:pPr>
      <w:r w:rsidRPr="0081513C">
        <w:t>Description Model</w:t>
      </w:r>
      <w:r w:rsidR="00327306">
        <w:t xml:space="preserve"> (BK, </w:t>
      </w:r>
    </w:p>
    <w:p w:rsidR="0081513C" w:rsidRDefault="0081513C" w:rsidP="00BB353A">
      <w:pPr>
        <w:pStyle w:val="BodyText"/>
      </w:pPr>
      <w:r>
        <w:t>U</w:t>
      </w:r>
      <w:r w:rsidRPr="0081513C">
        <w:t>sing text, describe the requirements for your system.</w:t>
      </w:r>
      <w:r>
        <w:t xml:space="preserve">  Expand on the function section from your project plan.</w:t>
      </w:r>
      <w:r w:rsidR="00027DE8">
        <w:t xml:space="preserve"> Include requirements for the following categories: Output, Input, Processes, Performance and Security.</w:t>
      </w:r>
    </w:p>
    <w:p w:rsidR="00327306" w:rsidRPr="00327306" w:rsidRDefault="00327306" w:rsidP="00327306">
      <w:pPr>
        <w:pStyle w:val="BodyText"/>
        <w:numPr>
          <w:ilvl w:val="0"/>
          <w:numId w:val="16"/>
        </w:numPr>
        <w:rPr>
          <w:sz w:val="28"/>
          <w:szCs w:val="28"/>
        </w:rPr>
      </w:pPr>
      <w:r w:rsidRPr="00327306">
        <w:rPr>
          <w:sz w:val="28"/>
          <w:szCs w:val="28"/>
        </w:rPr>
        <w:t>Input and Output</w:t>
      </w:r>
    </w:p>
    <w:p w:rsidR="00327306" w:rsidRDefault="00327306" w:rsidP="00327306">
      <w:pPr>
        <w:pStyle w:val="BodyText"/>
        <w:numPr>
          <w:ilvl w:val="0"/>
          <w:numId w:val="16"/>
        </w:numPr>
        <w:rPr>
          <w:sz w:val="28"/>
          <w:szCs w:val="28"/>
        </w:rPr>
      </w:pPr>
      <w:r w:rsidRPr="00327306">
        <w:rPr>
          <w:sz w:val="28"/>
          <w:szCs w:val="28"/>
        </w:rPr>
        <w:t>Performance</w:t>
      </w:r>
      <w:r>
        <w:rPr>
          <w:sz w:val="28"/>
          <w:szCs w:val="28"/>
        </w:rPr>
        <w:t xml:space="preserve"> (BK)</w:t>
      </w:r>
    </w:p>
    <w:p w:rsidR="00327306" w:rsidRPr="00327306" w:rsidRDefault="00327306" w:rsidP="00327306">
      <w:pPr>
        <w:pStyle w:val="BodyText"/>
        <w:ind w:left="720"/>
      </w:pPr>
      <w:r>
        <w:t xml:space="preserve">The app should be able to quickly load each new page in a matter of seconds. Ideally when the user first opens the app it should load within 10s and open up to the home page. If a user is logging in the login time should also be within a few seconds. When opening the </w:t>
      </w:r>
      <w:proofErr w:type="gramStart"/>
      <w:r>
        <w:t>maps</w:t>
      </w:r>
      <w:proofErr w:type="gramEnd"/>
      <w:r>
        <w:t xml:space="preserve"> it should only take up to 10s to display. </w:t>
      </w:r>
      <w:r w:rsidR="00EC2C86">
        <w:t>Displaying location of the gas stions should only take a few seconds. However, loading directions may take up to 30s depending on the route. If the user pulls up the information on a certain station this should only take up to 5s. Ideally the app itself be able to support any amount of users, but the server hosting the accounts may cause longer loading times depending on how many people are using the app at once. The two main areas where the app may slow down is logging into the user account and loading directions. This is mainly due to the fact that the app will have to communicate with an outside source to load the information.  In the future there could be problems that arise from updating the app to support newer software version and</w:t>
      </w:r>
      <w:r w:rsidR="00BF5AB4">
        <w:t xml:space="preserve"> maybe slow the app down for some users. </w:t>
      </w:r>
    </w:p>
    <w:p w:rsidR="00327306" w:rsidRDefault="00327306" w:rsidP="00327306">
      <w:pPr>
        <w:pStyle w:val="BodyText"/>
        <w:numPr>
          <w:ilvl w:val="0"/>
          <w:numId w:val="16"/>
        </w:numPr>
        <w:rPr>
          <w:sz w:val="28"/>
          <w:szCs w:val="28"/>
        </w:rPr>
      </w:pPr>
      <w:r w:rsidRPr="00327306">
        <w:rPr>
          <w:sz w:val="28"/>
          <w:szCs w:val="28"/>
        </w:rPr>
        <w:t>Security</w:t>
      </w:r>
      <w:r>
        <w:rPr>
          <w:sz w:val="28"/>
          <w:szCs w:val="28"/>
        </w:rPr>
        <w:t xml:space="preserve"> (BK)</w:t>
      </w:r>
    </w:p>
    <w:p w:rsidR="00327306" w:rsidRPr="00BF5AB4" w:rsidRDefault="00BF5AB4" w:rsidP="00327306">
      <w:pPr>
        <w:pStyle w:val="BodyText"/>
        <w:ind w:left="720"/>
      </w:pPr>
      <w:proofErr w:type="spellStart"/>
      <w:r w:rsidRPr="00BF5AB4">
        <w:t>GasUP</w:t>
      </w:r>
      <w:proofErr w:type="spellEnd"/>
      <w:r w:rsidRPr="00BF5AB4">
        <w:t xml:space="preserve"> will have user accounts which will be verified by </w:t>
      </w:r>
      <w:r>
        <w:t xml:space="preserve">username, password and an email. These accounts will be encrypted on our end. Other login methods will be verified through third party providers, such as Google, Facebook, Twitter, etc. All saved addresses, searched locations, and MPG information are stored on the </w:t>
      </w:r>
      <w:proofErr w:type="gramStart"/>
      <w:r>
        <w:t>users</w:t>
      </w:r>
      <w:proofErr w:type="gramEnd"/>
      <w:r>
        <w:t xml:space="preserve"> devices and therefore don’t require any additional security. </w:t>
      </w:r>
    </w:p>
    <w:p w:rsidR="00327306" w:rsidRPr="00327306" w:rsidRDefault="00327306" w:rsidP="00327306">
      <w:pPr>
        <w:pStyle w:val="BodyText"/>
        <w:numPr>
          <w:ilvl w:val="0"/>
          <w:numId w:val="16"/>
        </w:numPr>
        <w:rPr>
          <w:sz w:val="28"/>
          <w:szCs w:val="28"/>
        </w:rPr>
      </w:pPr>
      <w:r w:rsidRPr="00327306">
        <w:rPr>
          <w:sz w:val="28"/>
          <w:szCs w:val="28"/>
        </w:rPr>
        <w:t>Processes</w:t>
      </w:r>
    </w:p>
    <w:p w:rsidR="00327306" w:rsidRDefault="00327306" w:rsidP="00327306">
      <w:pPr>
        <w:pStyle w:val="BodyText"/>
        <w:numPr>
          <w:ilvl w:val="1"/>
          <w:numId w:val="16"/>
        </w:numPr>
      </w:pPr>
    </w:p>
    <w:p w:rsidR="0081513C" w:rsidRDefault="0081513C"/>
    <w:p w:rsidR="0081513C" w:rsidRDefault="0081513C" w:rsidP="0081513C">
      <w:pPr>
        <w:pStyle w:val="Heading1"/>
      </w:pPr>
      <w:r>
        <w:t>Class Diagram</w:t>
      </w:r>
    </w:p>
    <w:p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rsidR="0081513C" w:rsidRDefault="0081513C"/>
    <w:p w:rsidR="0081513C" w:rsidRDefault="0081513C" w:rsidP="0081513C">
      <w:pPr>
        <w:pStyle w:val="Heading1"/>
      </w:pPr>
      <w:r w:rsidRPr="0081513C">
        <w:t>Use Case Diagram</w:t>
      </w:r>
      <w:r w:rsidR="00327306">
        <w:t xml:space="preserve"> (BK)</w:t>
      </w:r>
    </w:p>
    <w:p w:rsidR="0081513C"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rsidR="00BB353A" w:rsidRDefault="00BB353A" w:rsidP="0081513C">
      <w:pPr>
        <w:pStyle w:val="BodyText"/>
      </w:pPr>
    </w:p>
    <w:p w:rsidR="00BB353A" w:rsidRDefault="00BB353A" w:rsidP="00BB353A">
      <w:pPr>
        <w:pStyle w:val="Heading1"/>
      </w:pPr>
      <w:r>
        <w:t>Use Case Scenarios</w:t>
      </w:r>
      <w:r w:rsidR="00327306">
        <w:t xml:space="preserve"> (BK)</w:t>
      </w:r>
    </w:p>
    <w:p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w:t>
      </w:r>
      <w:proofErr w:type="gramStart"/>
      <w:r>
        <w:t xml:space="preserve">descriptions) </w:t>
      </w:r>
      <w:r w:rsidR="00BB353A">
        <w:t xml:space="preserve"> for</w:t>
      </w:r>
      <w:proofErr w:type="gramEnd"/>
      <w:r w:rsidR="00BB353A">
        <w:t xml:space="preserve"> each use </w:t>
      </w:r>
      <w:r w:rsidR="00904A02">
        <w:t xml:space="preserve">case </w:t>
      </w:r>
      <w:r w:rsidR="00BB353A">
        <w:t xml:space="preserve">of the system.  This intermediate scenario should include an enumerated list of steps involved in the activity as well as any exception conditions.  </w:t>
      </w:r>
    </w:p>
    <w:p w:rsidR="00F50A34" w:rsidRDefault="00F50A34" w:rsidP="00BB353A">
      <w:pPr>
        <w:pStyle w:val="BodyText"/>
      </w:pPr>
    </w:p>
    <w:p w:rsidR="00BB353A" w:rsidRDefault="00BB353A" w:rsidP="00BB353A">
      <w:pPr>
        <w:pStyle w:val="Heading1"/>
      </w:pPr>
      <w:r>
        <w:t>System Sequence Charts</w:t>
      </w:r>
    </w:p>
    <w:p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0483" w:rsidRDefault="00450483">
      <w:r>
        <w:separator/>
      </w:r>
    </w:p>
  </w:endnote>
  <w:endnote w:type="continuationSeparator" w:id="0">
    <w:p w:rsidR="00450483" w:rsidRDefault="0045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rPr>
        <w:b w:val="0"/>
      </w:rPr>
      <w:t>FilmWatch Division Marketing Plan</w:t>
    </w:r>
    <w:r>
      <w:tab/>
    </w:r>
    <w:r>
      <w:tab/>
    </w:r>
    <w:r>
      <w:rPr>
        <w:rFonts w:cs="Arial"/>
      </w:rPr>
      <w:t>2</w:t>
    </w:r>
  </w:p>
  <w:p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tab/>
    </w:r>
    <w:r>
      <w:tab/>
    </w:r>
    <w:r>
      <w:rPr>
        <w:rFonts w:cs="Arial"/>
      </w:rPr>
      <w:t>3</w:t>
    </w:r>
  </w:p>
  <w:p w:rsidR="0060299B" w:rsidRDefault="0060299B">
    <w:pPr>
      <w:ind w:left="-1080"/>
    </w:pPr>
  </w:p>
  <w:p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Footer"/>
    </w:pPr>
    <w:r>
      <w:rPr>
        <w:noProof/>
      </w:rPr>
      <mc:AlternateContent>
        <mc:Choice Requires="wps">
          <w:drawing>
            <wp:anchor distT="0" distB="0" distL="114300" distR="114300" simplePos="0" relativeHeight="251659776" behindDoc="1" locked="1" layoutInCell="0" allowOverlap="1">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0483" w:rsidRDefault="00450483">
      <w:r>
        <w:separator/>
      </w:r>
    </w:p>
  </w:footnote>
  <w:footnote w:type="continuationSeparator" w:id="0">
    <w:p w:rsidR="00450483" w:rsidRDefault="00450483">
      <w:r>
        <w:separator/>
      </w:r>
    </w:p>
  </w:footnote>
  <w:footnote w:type="continuationNotice" w:id="1">
    <w:p w:rsidR="00450483" w:rsidRDefault="00450483">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5465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" o:allowincell="f" filled="f" stroked="f" strokecolor="white" strokeweight="6pt">
              <v:textbox inset="0,0,0,0">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57728" behindDoc="1" locked="1" layoutInCell="0" allowOverlap="1">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66202656"/>
                        <w:bookmarkStart w:id="2" w:name="_MON_982657072"/>
                        <w:bookmarkStart w:id="3" w:name="_MON_982660572"/>
                        <w:bookmarkStart w:id="4" w:name="_MON_982663493"/>
                        <w:bookmarkStart w:id="5" w:name="_MON_1023708361"/>
                        <w:bookmarkEnd w:id="1"/>
                        <w:bookmarkEnd w:id="2"/>
                        <w:bookmarkEnd w:id="3"/>
                        <w:bookmarkEnd w:id="4"/>
                        <w:bookmarkEnd w:id="5"/>
                        <w:bookmarkStart w:id="6" w:name="_MON_966202645"/>
                        <w:bookmarkEnd w:id="6"/>
                        <w:p w:rsidR="0060299B" w:rsidRDefault="0060299B">
                          <w:pPr>
                            <w:ind w:left="2"/>
                          </w:pPr>
                          <w:r>
                            <w:object w:dxaOrig="3225" w:dyaOrig="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25pt;height:159.75pt" fillcolor="window">
                                <v:imagedata r:id="rId1" o:title="" blacklevel="-1966f"/>
                              </v:shape>
                              <o:OLEObject Type="Embed" ProgID="Word.Picture.8" ShapeID="_x0000_i1026" DrawAspect="Content" ObjectID="_1742494291"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" o:allowincell="f" filled="f" stroked="f" strokecolor="white" strokeweight=".25pt">
              <v:textbox inset="0,0,0,0">
                <w:txbxContent>
                  <w:bookmarkStart w:id="7" w:name="_MON_966202656"/>
                  <w:bookmarkStart w:id="8" w:name="_MON_982657072"/>
                  <w:bookmarkStart w:id="9" w:name="_MON_982660572"/>
                  <w:bookmarkStart w:id="10" w:name="_MON_982663493"/>
                  <w:bookmarkStart w:id="11" w:name="_MON_1023708361"/>
                  <w:bookmarkEnd w:id="7"/>
                  <w:bookmarkEnd w:id="8"/>
                  <w:bookmarkEnd w:id="9"/>
                  <w:bookmarkEnd w:id="10"/>
                  <w:bookmarkEnd w:id="11"/>
                  <w:bookmarkStart w:id="12" w:name="_MON_966202645"/>
                  <w:bookmarkEnd w:id="12"/>
                  <w:p w:rsidR="0060299B" w:rsidRDefault="0060299B">
                    <w:pPr>
                      <w:ind w:left="2"/>
                    </w:pPr>
                    <w:r>
                      <w:object w:dxaOrig="3225" w:dyaOrig="3195">
                        <v:shape id="_x0000_i1026" type="#_x0000_t75" style="width:161.25pt;height:159.75pt" fillcolor="window">
                          <v:imagedata r:id="rId1" o:title="" blacklevel="-1966f"/>
                        </v:shape>
                        <o:OLEObject Type="Embed" ProgID="Word.Picture.8" ShapeID="_x0000_i1026" DrawAspect="Content" ObjectID="_1742494291"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" o:allowincell="f" filled="f" stroked="f" strokecolor="white" strokeweight=".25pt">
              <v:textbox inset="0,0,0,0">
                <w:txbxContent>
                  <w:p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60800" behindDoc="1" locked="1" layoutInCell="0" allowOverlap="1">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70F0105"/>
    <w:multiLevelType w:val="hybridMultilevel"/>
    <w:tmpl w:val="6D3290C0"/>
    <w:lvl w:ilvl="0" w:tplc="311ED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871916496">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875199232">
    <w:abstractNumId w:val="2"/>
  </w:num>
  <w:num w:numId="3" w16cid:durableId="979190558">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331637703">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30176793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316306723">
    <w:abstractNumId w:val="1"/>
  </w:num>
  <w:num w:numId="7" w16cid:durableId="767583065">
    <w:abstractNumId w:val="5"/>
  </w:num>
  <w:num w:numId="8" w16cid:durableId="1844317416">
    <w:abstractNumId w:val="4"/>
  </w:num>
  <w:num w:numId="9" w16cid:durableId="2144537341">
    <w:abstractNumId w:val="8"/>
  </w:num>
  <w:num w:numId="10" w16cid:durableId="2132170156">
    <w:abstractNumId w:val="6"/>
  </w:num>
  <w:num w:numId="11" w16cid:durableId="1116950583">
    <w:abstractNumId w:val="7"/>
  </w:num>
  <w:num w:numId="12" w16cid:durableId="772482441">
    <w:abstractNumId w:val="7"/>
    <w:lvlOverride w:ilvl="0">
      <w:lvl w:ilvl="0">
        <w:start w:val="1"/>
        <w:numFmt w:val="decimal"/>
        <w:lvlText w:val="%1."/>
        <w:legacy w:legacy="1" w:legacySpace="0" w:legacyIndent="360"/>
        <w:lvlJc w:val="left"/>
        <w:pPr>
          <w:ind w:left="1800" w:hanging="360"/>
        </w:pPr>
      </w:lvl>
    </w:lvlOverride>
  </w:num>
  <w:num w:numId="13" w16cid:durableId="108548832">
    <w:abstractNumId w:val="7"/>
    <w:lvlOverride w:ilvl="0">
      <w:lvl w:ilvl="0">
        <w:start w:val="1"/>
        <w:numFmt w:val="decimal"/>
        <w:lvlText w:val="%1."/>
        <w:legacy w:legacy="1" w:legacySpace="0" w:legacyIndent="360"/>
        <w:lvlJc w:val="left"/>
        <w:pPr>
          <w:ind w:left="2160" w:hanging="360"/>
        </w:pPr>
      </w:lvl>
    </w:lvlOverride>
  </w:num>
  <w:num w:numId="14" w16cid:durableId="1134250657">
    <w:abstractNumId w:val="7"/>
    <w:lvlOverride w:ilvl="0">
      <w:lvl w:ilvl="0">
        <w:start w:val="1"/>
        <w:numFmt w:val="decimal"/>
        <w:lvlText w:val="%1."/>
        <w:legacy w:legacy="1" w:legacySpace="0" w:legacyIndent="360"/>
        <w:lvlJc w:val="left"/>
        <w:pPr>
          <w:ind w:left="2520" w:hanging="360"/>
        </w:pPr>
      </w:lvl>
    </w:lvlOverride>
  </w:num>
  <w:num w:numId="15" w16cid:durableId="2063092082">
    <w:abstractNumId w:val="7"/>
    <w:lvlOverride w:ilvl="0">
      <w:lvl w:ilvl="0">
        <w:start w:val="1"/>
        <w:numFmt w:val="decimal"/>
        <w:lvlText w:val="%1."/>
        <w:legacy w:legacy="1" w:legacySpace="0" w:legacyIndent="360"/>
        <w:lvlJc w:val="left"/>
        <w:pPr>
          <w:ind w:left="2880" w:hanging="360"/>
        </w:pPr>
      </w:lvl>
    </w:lvlOverride>
  </w:num>
  <w:num w:numId="16" w16cid:durableId="626811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2F4209"/>
    <w:rsid w:val="00327306"/>
    <w:rsid w:val="003D5CDF"/>
    <w:rsid w:val="00450483"/>
    <w:rsid w:val="005200B8"/>
    <w:rsid w:val="005D4293"/>
    <w:rsid w:val="0060299B"/>
    <w:rsid w:val="0064461C"/>
    <w:rsid w:val="0081513C"/>
    <w:rsid w:val="00867423"/>
    <w:rsid w:val="00904A02"/>
    <w:rsid w:val="00A67621"/>
    <w:rsid w:val="00BB353A"/>
    <w:rsid w:val="00BF5AB4"/>
    <w:rsid w:val="00DC2145"/>
    <w:rsid w:val="00E76C79"/>
    <w:rsid w:val="00EC2C86"/>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164A09D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32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b kim</cp:lastModifiedBy>
  <cp:revision>2</cp:revision>
  <cp:lastPrinted>1900-01-01T05:00:00Z</cp:lastPrinted>
  <dcterms:created xsi:type="dcterms:W3CDTF">2023-04-09T01:25:00Z</dcterms:created>
  <dcterms:modified xsi:type="dcterms:W3CDTF">2023-04-09T01:25:00Z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